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352AF2">
            <w:pPr>
              <w:pStyle w:val="Title"/>
            </w:pPr>
            <w:sdt>
              <w:sdtPr>
                <w:id w:val="-1086378735"/>
                <w:placeholder>
                  <w:docPart w:val="56B7EAAE55EC448A9C62AAEEF814231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21505A">
            <w:pPr>
              <w:pStyle w:val="Heading3"/>
            </w:pPr>
            <w:r>
              <w:t xml:space="preserve">November 21, 2016 </w:t>
            </w:r>
          </w:p>
          <w:p w:rsidR="00D62E01" w:rsidRPr="00D60069" w:rsidRDefault="00D62E01">
            <w:pPr>
              <w:pStyle w:val="Heading3"/>
            </w:pPr>
          </w:p>
          <w:p w:rsidR="002B2D13" w:rsidRPr="00D60069" w:rsidRDefault="0021505A" w:rsidP="0021505A">
            <w:pPr>
              <w:pStyle w:val="Heading3"/>
            </w:pPr>
            <w:r>
              <w:t>B257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7FA363B0492841B2AA226053D9CB8B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422E51" w:rsidP="00422E51">
            <w:pPr>
              <w:spacing w:after="80"/>
            </w:pPr>
            <w:r>
              <w:t>Laura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352AF2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2148D8D1FB51454EBF7607170A65641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422E51" w:rsidP="00422E51">
            <w:pPr>
              <w:spacing w:after="80"/>
            </w:pPr>
            <w:r>
              <w:t>Scrum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138A7BA846D44045904EFD7DED7633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422E51" w:rsidP="00D60069">
            <w:pPr>
              <w:spacing w:after="80"/>
            </w:pPr>
            <w:r>
              <w:t>Laura and Scott</w:t>
            </w:r>
          </w:p>
        </w:tc>
        <w:tc>
          <w:tcPr>
            <w:tcW w:w="1779" w:type="dxa"/>
          </w:tcPr>
          <w:p w:rsidR="002B2D13" w:rsidRPr="00D60069" w:rsidRDefault="00352AF2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DFFF565510B040529F95A12F16BCCE7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352AF2" w:rsidP="00D60069">
            <w:pPr>
              <w:spacing w:after="80"/>
            </w:pPr>
            <w:sdt>
              <w:sdtPr>
                <w:id w:val="1823616883"/>
                <w:placeholder>
                  <w:docPart w:val="37E8F09797924D7DB2325DAE002A50A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note taker here</w:t>
                </w:r>
              </w:sdtContent>
            </w:sdt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352AF2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204D616EC45045FE868DD4A3BCEE335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422E51" w:rsidP="00D60069">
            <w:pPr>
              <w:spacing w:after="80"/>
            </w:pPr>
            <w:r>
              <w:t>No Timekeeper</w:t>
            </w: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  <w:bookmarkStart w:id="0" w:name="_GoBack"/>
        <w:bookmarkEnd w:id="0"/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352AF2">
            <w:pPr>
              <w:pStyle w:val="Heading2"/>
            </w:pPr>
            <w:sdt>
              <w:sdtPr>
                <w:id w:val="1643469904"/>
                <w:placeholder>
                  <w:docPart w:val="92E712D70884442799288DC19765A0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422E51" w:rsidP="00422E51">
            <w:r>
              <w:t>Laura and Scott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352AF2">
            <w:pPr>
              <w:pStyle w:val="Heading2"/>
            </w:pPr>
            <w:sdt>
              <w:sdtPr>
                <w:id w:val="-1255275818"/>
                <w:placeholder>
                  <w:docPart w:val="AF34C0B8928A46579D17C487C63E41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422E51" w:rsidP="00422E51">
            <w:r>
              <w:t>Project – Scrum style Project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352AF2">
            <w:pPr>
              <w:pStyle w:val="Heading2"/>
            </w:pPr>
            <w:sdt>
              <w:sdtPr>
                <w:id w:val="681237791"/>
                <w:placeholder>
                  <w:docPart w:val="775F4ECFBFD2481AADAA90AC5FF644D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422E51" w:rsidP="00422E51">
            <w:r>
              <w:t>Nothing was needed to be brought except for the project outline</w:t>
            </w:r>
          </w:p>
        </w:tc>
      </w:tr>
    </w:tbl>
    <w:sdt>
      <w:sdtPr>
        <w:id w:val="-2901889"/>
        <w:placeholder>
          <w:docPart w:val="1C97DEABED7544749E37C08E0A4CB0DB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:rsidR="002B2D13" w:rsidRPr="00D60069" w:rsidRDefault="00352AF2">
            <w:pPr>
              <w:pStyle w:val="Heading2"/>
            </w:pPr>
            <w:sdt>
              <w:sdtPr>
                <w:id w:val="90904773"/>
                <w:placeholder>
                  <w:docPart w:val="950AB660BAC64172B5C104627B9BACA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422E51" w:rsidP="00422E51">
            <w:r>
              <w:t>Plan the project</w:t>
            </w:r>
          </w:p>
        </w:tc>
        <w:tc>
          <w:tcPr>
            <w:tcW w:w="1324" w:type="dxa"/>
          </w:tcPr>
          <w:p w:rsidR="002B2D13" w:rsidRPr="00D60069" w:rsidRDefault="00352AF2">
            <w:pPr>
              <w:pStyle w:val="Heading2"/>
            </w:pPr>
            <w:sdt>
              <w:sdtPr>
                <w:id w:val="1737199064"/>
                <w:placeholder>
                  <w:docPart w:val="ACA201098EA3415788C2C13B4AC6CF9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422E51" w:rsidP="00422E51">
            <w:r>
              <w:t>No presenter</w:t>
            </w:r>
          </w:p>
        </w:tc>
      </w:tr>
    </w:tbl>
    <w:p w:rsidR="002B2D13" w:rsidRPr="00D60069" w:rsidRDefault="00352AF2">
      <w:pPr>
        <w:pStyle w:val="Heading4"/>
      </w:pPr>
      <w:sdt>
        <w:sdtPr>
          <w:id w:val="-391195506"/>
          <w:placeholder>
            <w:docPart w:val="985D50E6604A43DABE0DA0F5F47B105E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422E51">
      <w:r>
        <w:t>The discussion of the project (mastermind)</w:t>
      </w:r>
    </w:p>
    <w:p w:rsidR="002B2D13" w:rsidRPr="00D60069" w:rsidRDefault="00352AF2">
      <w:pPr>
        <w:pStyle w:val="Heading4"/>
      </w:pPr>
      <w:sdt>
        <w:sdtPr>
          <w:id w:val="1574465788"/>
          <w:placeholder>
            <w:docPart w:val="311F6901AD634B3084D523B199103901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422E51">
      <w:r>
        <w:t>We are working together once again, and breaking up various tasks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:rsidR="002B2D13" w:rsidRPr="00D60069" w:rsidRDefault="00352AF2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BDC153D9F0EA44B0879017843E55D54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:rsidR="002B2D13" w:rsidRPr="00D60069" w:rsidRDefault="00352AF2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1A66A59D63304030AD27CF77FF23FDC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:rsidR="002B2D13" w:rsidRPr="00D60069" w:rsidRDefault="00352AF2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B6556B0B16904B50AA9C19212E1A16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422E51" w:rsidP="00422E51">
            <w:pPr>
              <w:pStyle w:val="ListBullet"/>
              <w:spacing w:after="80"/>
            </w:pPr>
            <w:r>
              <w:t>Project Plan</w:t>
            </w:r>
          </w:p>
        </w:tc>
        <w:tc>
          <w:tcPr>
            <w:tcW w:w="3060" w:type="dxa"/>
          </w:tcPr>
          <w:p w:rsidR="002B2D13" w:rsidRPr="00D60069" w:rsidRDefault="00422E51" w:rsidP="00422E51">
            <w:pPr>
              <w:spacing w:after="80"/>
            </w:pPr>
            <w:r>
              <w:t>Both</w:t>
            </w:r>
          </w:p>
        </w:tc>
        <w:tc>
          <w:tcPr>
            <w:tcW w:w="1854" w:type="dxa"/>
          </w:tcPr>
          <w:p w:rsidR="002B2D13" w:rsidRPr="00D60069" w:rsidRDefault="00422E51" w:rsidP="00422E51">
            <w:pPr>
              <w:spacing w:after="80"/>
            </w:pPr>
            <w:r>
              <w:t>Monday 21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422E51" w:rsidP="00422E51">
            <w:pPr>
              <w:pStyle w:val="ListBullet"/>
              <w:spacing w:after="80"/>
            </w:pPr>
            <w:r>
              <w:t>Project Charter</w:t>
            </w:r>
          </w:p>
        </w:tc>
        <w:tc>
          <w:tcPr>
            <w:tcW w:w="3060" w:type="dxa"/>
          </w:tcPr>
          <w:p w:rsidR="002B2D13" w:rsidRPr="00D60069" w:rsidRDefault="00422E51" w:rsidP="00D60069">
            <w:pPr>
              <w:spacing w:after="80"/>
            </w:pPr>
            <w:r>
              <w:t>Both</w:t>
            </w:r>
          </w:p>
        </w:tc>
        <w:tc>
          <w:tcPr>
            <w:tcW w:w="1854" w:type="dxa"/>
          </w:tcPr>
          <w:p w:rsidR="002B2D13" w:rsidRPr="00D60069" w:rsidRDefault="00422E51" w:rsidP="00422E51">
            <w:pPr>
              <w:spacing w:after="80"/>
            </w:pPr>
            <w:r>
              <w:t>Monday 21</w:t>
            </w:r>
          </w:p>
        </w:tc>
      </w:tr>
      <w:tr w:rsidR="00422E51" w:rsidRPr="00D60069" w:rsidTr="00D60069">
        <w:tc>
          <w:tcPr>
            <w:tcW w:w="5310" w:type="dxa"/>
          </w:tcPr>
          <w:p w:rsidR="00422E51" w:rsidRDefault="00422E51" w:rsidP="00422E51">
            <w:pPr>
              <w:pStyle w:val="ListBullet"/>
            </w:pPr>
            <w:proofErr w:type="spellStart"/>
            <w:r>
              <w:t>Burndown</w:t>
            </w:r>
            <w:proofErr w:type="spellEnd"/>
            <w:r>
              <w:t xml:space="preserve"> Chart</w:t>
            </w:r>
          </w:p>
        </w:tc>
        <w:tc>
          <w:tcPr>
            <w:tcW w:w="3060" w:type="dxa"/>
          </w:tcPr>
          <w:p w:rsidR="00422E51" w:rsidRDefault="00422E51" w:rsidP="00D60069">
            <w:r>
              <w:t>Both</w:t>
            </w:r>
          </w:p>
        </w:tc>
        <w:tc>
          <w:tcPr>
            <w:tcW w:w="1854" w:type="dxa"/>
          </w:tcPr>
          <w:p w:rsidR="00422E51" w:rsidRDefault="00422E51" w:rsidP="00D60069">
            <w:r>
              <w:t>Monday 21</w:t>
            </w:r>
          </w:p>
        </w:tc>
      </w:tr>
      <w:tr w:rsidR="00422E51" w:rsidRPr="00D60069" w:rsidTr="00D60069">
        <w:tc>
          <w:tcPr>
            <w:tcW w:w="5310" w:type="dxa"/>
          </w:tcPr>
          <w:p w:rsidR="00422E51" w:rsidRDefault="00422E51" w:rsidP="00422E51">
            <w:pPr>
              <w:pStyle w:val="ListBullet"/>
            </w:pPr>
            <w:r>
              <w:t>Scrum Minutes</w:t>
            </w:r>
          </w:p>
        </w:tc>
        <w:tc>
          <w:tcPr>
            <w:tcW w:w="3060" w:type="dxa"/>
          </w:tcPr>
          <w:p w:rsidR="00422E51" w:rsidRDefault="00422E51" w:rsidP="00D60069">
            <w:r>
              <w:t>Both</w:t>
            </w:r>
          </w:p>
        </w:tc>
        <w:tc>
          <w:tcPr>
            <w:tcW w:w="1854" w:type="dxa"/>
          </w:tcPr>
          <w:p w:rsidR="00422E51" w:rsidRDefault="00422E51" w:rsidP="00D60069">
            <w:r>
              <w:t>Monday 21</w:t>
            </w:r>
          </w:p>
        </w:tc>
      </w:tr>
      <w:tr w:rsidR="00422E51" w:rsidRPr="00D60069" w:rsidTr="00D60069">
        <w:tc>
          <w:tcPr>
            <w:tcW w:w="5310" w:type="dxa"/>
          </w:tcPr>
          <w:p w:rsidR="00422E51" w:rsidRDefault="00422E51" w:rsidP="00422E51">
            <w:pPr>
              <w:pStyle w:val="ListBullet"/>
            </w:pPr>
            <w:r>
              <w:t>Use Case Diagram</w:t>
            </w:r>
          </w:p>
        </w:tc>
        <w:tc>
          <w:tcPr>
            <w:tcW w:w="3060" w:type="dxa"/>
          </w:tcPr>
          <w:p w:rsidR="00422E51" w:rsidRDefault="00422E51" w:rsidP="00D60069">
            <w:r>
              <w:t>Scott</w:t>
            </w:r>
          </w:p>
        </w:tc>
        <w:tc>
          <w:tcPr>
            <w:tcW w:w="1854" w:type="dxa"/>
          </w:tcPr>
          <w:p w:rsidR="00422E51" w:rsidRDefault="00422E51" w:rsidP="00D60069">
            <w:r>
              <w:t>Tuesday 22</w:t>
            </w:r>
          </w:p>
        </w:tc>
      </w:tr>
      <w:tr w:rsidR="00422E51" w:rsidRPr="00D60069" w:rsidTr="00D60069">
        <w:tc>
          <w:tcPr>
            <w:tcW w:w="5310" w:type="dxa"/>
          </w:tcPr>
          <w:p w:rsidR="00422E51" w:rsidRDefault="00422E51" w:rsidP="00422E51">
            <w:pPr>
              <w:pStyle w:val="ListBullet"/>
            </w:pPr>
            <w:r>
              <w:t>Activity Diagram</w:t>
            </w:r>
          </w:p>
        </w:tc>
        <w:tc>
          <w:tcPr>
            <w:tcW w:w="3060" w:type="dxa"/>
          </w:tcPr>
          <w:p w:rsidR="00422E51" w:rsidRDefault="00422E51" w:rsidP="00D60069">
            <w:r>
              <w:t>Laura</w:t>
            </w:r>
          </w:p>
        </w:tc>
        <w:tc>
          <w:tcPr>
            <w:tcW w:w="1854" w:type="dxa"/>
          </w:tcPr>
          <w:p w:rsidR="00422E51" w:rsidRDefault="00422E51" w:rsidP="00D60069">
            <w:r>
              <w:t>Tuesday 22</w:t>
            </w:r>
          </w:p>
        </w:tc>
      </w:tr>
      <w:tr w:rsidR="00422E51" w:rsidRPr="00D60069" w:rsidTr="00D60069">
        <w:tc>
          <w:tcPr>
            <w:tcW w:w="5310" w:type="dxa"/>
          </w:tcPr>
          <w:p w:rsidR="00422E51" w:rsidRDefault="00422E51" w:rsidP="00422E51">
            <w:pPr>
              <w:pStyle w:val="ListBullet"/>
            </w:pPr>
            <w:r>
              <w:t>Design Interface</w:t>
            </w:r>
          </w:p>
        </w:tc>
        <w:tc>
          <w:tcPr>
            <w:tcW w:w="3060" w:type="dxa"/>
          </w:tcPr>
          <w:p w:rsidR="00422E51" w:rsidRDefault="00422E51" w:rsidP="00D60069">
            <w:r>
              <w:t>Laura</w:t>
            </w:r>
          </w:p>
        </w:tc>
        <w:tc>
          <w:tcPr>
            <w:tcW w:w="1854" w:type="dxa"/>
          </w:tcPr>
          <w:p w:rsidR="00422E51" w:rsidRDefault="00422E51" w:rsidP="00D60069">
            <w:r>
              <w:t>Tuesday 22</w:t>
            </w:r>
          </w:p>
        </w:tc>
      </w:tr>
      <w:tr w:rsidR="00422E51" w:rsidRPr="00D60069" w:rsidTr="00D60069">
        <w:tc>
          <w:tcPr>
            <w:tcW w:w="5310" w:type="dxa"/>
          </w:tcPr>
          <w:p w:rsidR="00422E51" w:rsidRDefault="00422E51" w:rsidP="00422E51">
            <w:pPr>
              <w:pStyle w:val="ListBullet"/>
            </w:pPr>
            <w:r>
              <w:t>Merge + Fix SAAD Docs</w:t>
            </w:r>
          </w:p>
        </w:tc>
        <w:tc>
          <w:tcPr>
            <w:tcW w:w="3060" w:type="dxa"/>
          </w:tcPr>
          <w:p w:rsidR="00422E51" w:rsidRDefault="00422E51" w:rsidP="00D60069">
            <w:r>
              <w:t>Both</w:t>
            </w:r>
          </w:p>
        </w:tc>
        <w:tc>
          <w:tcPr>
            <w:tcW w:w="1854" w:type="dxa"/>
          </w:tcPr>
          <w:p w:rsidR="00422E51" w:rsidRDefault="00422E51" w:rsidP="00D60069">
            <w:r>
              <w:t>Tuesday 22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422E51" w:rsidP="00422E51">
            <w:pPr>
              <w:pStyle w:val="ListBullet"/>
              <w:spacing w:after="80"/>
            </w:pPr>
            <w:r>
              <w:t>Submit to D2L</w:t>
            </w: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422E51" w:rsidP="00D60069">
            <w:pPr>
              <w:spacing w:after="80"/>
            </w:pPr>
            <w:r>
              <w:t>Both</w:t>
            </w:r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422E51" w:rsidP="00422E51">
            <w:pPr>
              <w:spacing w:after="80"/>
            </w:pPr>
            <w:r>
              <w:t>Monday 28</w:t>
            </w:r>
          </w:p>
        </w:tc>
      </w:tr>
    </w:tbl>
    <w:bookmarkEnd w:id="2"/>
    <w:p w:rsidR="002B2D13" w:rsidRPr="00D60069" w:rsidRDefault="00352AF2">
      <w:pPr>
        <w:pStyle w:val="Heading1"/>
      </w:pPr>
      <w:sdt>
        <w:sdtPr>
          <w:id w:val="-1794281877"/>
          <w:placeholder>
            <w:docPart w:val="48607EE9D694454296247868BB815ED5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:rsidR="002B2D13" w:rsidRPr="00D60069" w:rsidRDefault="00352AF2">
      <w:pPr>
        <w:pStyle w:val="Heading4"/>
      </w:pPr>
      <w:sdt>
        <w:sdtPr>
          <w:id w:val="2125887421"/>
          <w:placeholder>
            <w:docPart w:val="745FFB10D5314BCFAA8C4228A901E276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:rsidR="002B2D13" w:rsidRPr="00D60069" w:rsidRDefault="00422E51">
      <w:r>
        <w:t>No observers</w:t>
      </w:r>
    </w:p>
    <w:p w:rsidR="002B2D13" w:rsidRPr="00D60069" w:rsidRDefault="00352AF2">
      <w:pPr>
        <w:pStyle w:val="Heading4"/>
      </w:pPr>
      <w:sdt>
        <w:sdtPr>
          <w:id w:val="-671956156"/>
          <w:placeholder>
            <w:docPart w:val="CE77EF8AF4A7455FB72072C724717627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:rsidR="002B2D13" w:rsidRPr="00D60069" w:rsidRDefault="00422E51">
      <w:r>
        <w:t>Project Outline, Assignments, Activity/Use Case Diagrams/Docs from SAAD last semester</w:t>
      </w:r>
    </w:p>
    <w:p w:rsidR="002B2D13" w:rsidRPr="00D60069" w:rsidRDefault="00352AF2">
      <w:pPr>
        <w:pStyle w:val="Heading4"/>
      </w:pPr>
      <w:sdt>
        <w:sdtPr>
          <w:id w:val="1633520843"/>
          <w:placeholder>
            <w:docPart w:val="5EE3FAC5782F42C2934AFA558706B38D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:rsidR="002B2D13" w:rsidRPr="00D60069" w:rsidRDefault="00422E51">
      <w:r>
        <w:t>No special notes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AF2" w:rsidRDefault="00352AF2">
      <w:pPr>
        <w:spacing w:before="0" w:after="0"/>
      </w:pPr>
      <w:r>
        <w:separator/>
      </w:r>
    </w:p>
  </w:endnote>
  <w:endnote w:type="continuationSeparator" w:id="0">
    <w:p w:rsidR="00352AF2" w:rsidRDefault="00352A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E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AF2" w:rsidRDefault="00352AF2">
      <w:pPr>
        <w:spacing w:before="0" w:after="0"/>
      </w:pPr>
      <w:r>
        <w:separator/>
      </w:r>
    </w:p>
  </w:footnote>
  <w:footnote w:type="continuationSeparator" w:id="0">
    <w:p w:rsidR="00352AF2" w:rsidRDefault="00352AF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FC29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51"/>
    <w:rsid w:val="001E0877"/>
    <w:rsid w:val="0021505A"/>
    <w:rsid w:val="002B2D13"/>
    <w:rsid w:val="0034721D"/>
    <w:rsid w:val="00352AF2"/>
    <w:rsid w:val="003D5BF7"/>
    <w:rsid w:val="003F257D"/>
    <w:rsid w:val="00422E51"/>
    <w:rsid w:val="005A7328"/>
    <w:rsid w:val="006344A8"/>
    <w:rsid w:val="00734EEC"/>
    <w:rsid w:val="007F04FA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9A144"/>
  <w15:docId w15:val="{56B3648F-7904-4C1F-A7D6-4DBFE680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291149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B7EAAE55EC448A9C62AAEEF8142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2C26-09E1-45AA-8886-929E13DF71D8}"/>
      </w:docPartPr>
      <w:docPartBody>
        <w:p w:rsidR="00000000" w:rsidRDefault="00F2655D">
          <w:pPr>
            <w:pStyle w:val="56B7EAAE55EC448A9C62AAEEF814231D"/>
          </w:pPr>
          <w:r>
            <w:t>Team Meeting</w:t>
          </w:r>
        </w:p>
      </w:docPartBody>
    </w:docPart>
    <w:docPart>
      <w:docPartPr>
        <w:name w:val="7FA363B0492841B2AA226053D9CB8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F356-3928-4768-B558-5B7FD13AE47E}"/>
      </w:docPartPr>
      <w:docPartBody>
        <w:p w:rsidR="00000000" w:rsidRDefault="00F2655D">
          <w:pPr>
            <w:pStyle w:val="7FA363B0492841B2AA226053D9CB8BA3"/>
          </w:pPr>
          <w:r w:rsidRPr="00E048B4">
            <w:t>Meeting called by:</w:t>
          </w:r>
        </w:p>
      </w:docPartBody>
    </w:docPart>
    <w:docPart>
      <w:docPartPr>
        <w:name w:val="2148D8D1FB51454EBF7607170A656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C8ED-0816-4E76-81AB-4EEDFC023119}"/>
      </w:docPartPr>
      <w:docPartBody>
        <w:p w:rsidR="00000000" w:rsidRDefault="00F2655D">
          <w:pPr>
            <w:pStyle w:val="2148D8D1FB51454EBF7607170A656411"/>
          </w:pPr>
          <w:r w:rsidRPr="00E048B4">
            <w:t>Type of meeting:</w:t>
          </w:r>
        </w:p>
      </w:docPartBody>
    </w:docPart>
    <w:docPart>
      <w:docPartPr>
        <w:name w:val="138A7BA846D44045904EFD7DED763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53D02-FE2C-46CE-826E-D0A9B28D8264}"/>
      </w:docPartPr>
      <w:docPartBody>
        <w:p w:rsidR="00000000" w:rsidRDefault="00F2655D">
          <w:pPr>
            <w:pStyle w:val="138A7BA846D44045904EFD7DED7633CB"/>
          </w:pPr>
          <w:r w:rsidRPr="00E048B4">
            <w:t>Facilitator:</w:t>
          </w:r>
        </w:p>
      </w:docPartBody>
    </w:docPart>
    <w:docPart>
      <w:docPartPr>
        <w:name w:val="DFFF565510B040529F95A12F16BC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97E23-AB23-4FFC-BA87-67819F3EE656}"/>
      </w:docPartPr>
      <w:docPartBody>
        <w:p w:rsidR="00000000" w:rsidRDefault="00F2655D">
          <w:pPr>
            <w:pStyle w:val="DFFF565510B040529F95A12F16BCCE76"/>
          </w:pPr>
          <w:r w:rsidRPr="00E048B4">
            <w:t>Note taker:</w:t>
          </w:r>
        </w:p>
      </w:docPartBody>
    </w:docPart>
    <w:docPart>
      <w:docPartPr>
        <w:name w:val="37E8F09797924D7DB2325DAE002A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378E-A33A-42F9-978B-E136744ABECD}"/>
      </w:docPartPr>
      <w:docPartBody>
        <w:p w:rsidR="00000000" w:rsidRDefault="00F2655D">
          <w:pPr>
            <w:pStyle w:val="37E8F09797924D7DB2325DAE002A50A2"/>
          </w:pPr>
          <w:r w:rsidRPr="00E048B4">
            <w:t>Enter note taker here</w:t>
          </w:r>
        </w:p>
      </w:docPartBody>
    </w:docPart>
    <w:docPart>
      <w:docPartPr>
        <w:name w:val="204D616EC45045FE868DD4A3BCEE3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4736-D384-408D-B57B-106C677D1EC3}"/>
      </w:docPartPr>
      <w:docPartBody>
        <w:p w:rsidR="00000000" w:rsidRDefault="00F2655D">
          <w:pPr>
            <w:pStyle w:val="204D616EC45045FE868DD4A3BCEE3351"/>
          </w:pPr>
          <w:r w:rsidRPr="00E048B4">
            <w:t>Timekeeper:</w:t>
          </w:r>
        </w:p>
      </w:docPartBody>
    </w:docPart>
    <w:docPart>
      <w:docPartPr>
        <w:name w:val="92E712D70884442799288DC19765A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0DD45-36CD-4A6E-9586-DD63E9D4E01E}"/>
      </w:docPartPr>
      <w:docPartBody>
        <w:p w:rsidR="00000000" w:rsidRDefault="00F2655D">
          <w:pPr>
            <w:pStyle w:val="92E712D70884442799288DC19765A0A6"/>
          </w:pPr>
          <w:r>
            <w:t>Attendees:</w:t>
          </w:r>
        </w:p>
      </w:docPartBody>
    </w:docPart>
    <w:docPart>
      <w:docPartPr>
        <w:name w:val="AF34C0B8928A46579D17C487C63E4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BEC91-244F-4A16-8D5D-69E05676C040}"/>
      </w:docPartPr>
      <w:docPartBody>
        <w:p w:rsidR="00000000" w:rsidRDefault="00F2655D">
          <w:pPr>
            <w:pStyle w:val="AF34C0B8928A46579D17C487C63E41DA"/>
          </w:pPr>
          <w:r>
            <w:t>Please read:</w:t>
          </w:r>
        </w:p>
      </w:docPartBody>
    </w:docPart>
    <w:docPart>
      <w:docPartPr>
        <w:name w:val="775F4ECFBFD2481AADAA90AC5FF64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B87E-A803-4A27-B3CC-00FE9DE4BC37}"/>
      </w:docPartPr>
      <w:docPartBody>
        <w:p w:rsidR="00000000" w:rsidRDefault="00F2655D">
          <w:pPr>
            <w:pStyle w:val="775F4ECFBFD2481AADAA90AC5FF644D4"/>
          </w:pPr>
          <w:r>
            <w:t>Please bring:</w:t>
          </w:r>
        </w:p>
      </w:docPartBody>
    </w:docPart>
    <w:docPart>
      <w:docPartPr>
        <w:name w:val="1C97DEABED7544749E37C08E0A4CB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E5FD-EAE4-4126-9553-1548FA18AAF6}"/>
      </w:docPartPr>
      <w:docPartBody>
        <w:p w:rsidR="00000000" w:rsidRDefault="00F2655D">
          <w:pPr>
            <w:pStyle w:val="1C97DEABED7544749E37C08E0A4CB0DB"/>
          </w:pPr>
          <w:r>
            <w:t>Minutes</w:t>
          </w:r>
        </w:p>
      </w:docPartBody>
    </w:docPart>
    <w:docPart>
      <w:docPartPr>
        <w:name w:val="950AB660BAC64172B5C104627B9B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BE1F9-4682-4A01-A81D-7F700CD5E60D}"/>
      </w:docPartPr>
      <w:docPartBody>
        <w:p w:rsidR="00000000" w:rsidRDefault="00F2655D">
          <w:pPr>
            <w:pStyle w:val="950AB660BAC64172B5C104627B9BACA8"/>
          </w:pPr>
          <w:r>
            <w:t>Agenda item:</w:t>
          </w:r>
        </w:p>
      </w:docPartBody>
    </w:docPart>
    <w:docPart>
      <w:docPartPr>
        <w:name w:val="ACA201098EA3415788C2C13B4AC6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89C3A-14AE-44FF-9CA1-5CDB3CC46667}"/>
      </w:docPartPr>
      <w:docPartBody>
        <w:p w:rsidR="00000000" w:rsidRDefault="00F2655D">
          <w:pPr>
            <w:pStyle w:val="ACA201098EA3415788C2C13B4AC6CF9D"/>
          </w:pPr>
          <w:r>
            <w:t>Presenter:</w:t>
          </w:r>
        </w:p>
      </w:docPartBody>
    </w:docPart>
    <w:docPart>
      <w:docPartPr>
        <w:name w:val="985D50E6604A43DABE0DA0F5F47B1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BFB0-6F57-41A0-8E07-7A0A83C0DC11}"/>
      </w:docPartPr>
      <w:docPartBody>
        <w:p w:rsidR="00000000" w:rsidRDefault="00F2655D">
          <w:pPr>
            <w:pStyle w:val="985D50E6604A43DABE0DA0F5F47B105E"/>
          </w:pPr>
          <w:r>
            <w:t>Discussion:</w:t>
          </w:r>
        </w:p>
      </w:docPartBody>
    </w:docPart>
    <w:docPart>
      <w:docPartPr>
        <w:name w:val="311F6901AD634B3084D523B199103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CEAFF-15BF-465A-929A-3BFA3FCAAAA2}"/>
      </w:docPartPr>
      <w:docPartBody>
        <w:p w:rsidR="00000000" w:rsidRDefault="00F2655D">
          <w:pPr>
            <w:pStyle w:val="311F6901AD634B3084D523B199103901"/>
          </w:pPr>
          <w:r>
            <w:t>Conclusions:</w:t>
          </w:r>
        </w:p>
      </w:docPartBody>
    </w:docPart>
    <w:docPart>
      <w:docPartPr>
        <w:name w:val="BDC153D9F0EA44B0879017843E55D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EA90D-0818-4811-A1D5-97F5FBB5E017}"/>
      </w:docPartPr>
      <w:docPartBody>
        <w:p w:rsidR="00000000" w:rsidRDefault="00F2655D">
          <w:pPr>
            <w:pStyle w:val="BDC153D9F0EA44B0879017843E55D542"/>
          </w:pPr>
          <w:r>
            <w:t>Action items</w:t>
          </w:r>
        </w:p>
      </w:docPartBody>
    </w:docPart>
    <w:docPart>
      <w:docPartPr>
        <w:name w:val="1A66A59D63304030AD27CF77FF23F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595E-B0F8-4C0D-9323-415D59FD68B3}"/>
      </w:docPartPr>
      <w:docPartBody>
        <w:p w:rsidR="00000000" w:rsidRDefault="00F2655D">
          <w:pPr>
            <w:pStyle w:val="1A66A59D63304030AD27CF77FF23FDCE"/>
          </w:pPr>
          <w:r>
            <w:t>Person responsible</w:t>
          </w:r>
        </w:p>
      </w:docPartBody>
    </w:docPart>
    <w:docPart>
      <w:docPartPr>
        <w:name w:val="B6556B0B16904B50AA9C19212E1A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6424-F2E4-4FAE-B24A-D68186198BC1}"/>
      </w:docPartPr>
      <w:docPartBody>
        <w:p w:rsidR="00000000" w:rsidRDefault="00F2655D">
          <w:pPr>
            <w:pStyle w:val="B6556B0B16904B50AA9C19212E1A16DD"/>
          </w:pPr>
          <w:r>
            <w:t>Deadline</w:t>
          </w:r>
        </w:p>
      </w:docPartBody>
    </w:docPart>
    <w:docPart>
      <w:docPartPr>
        <w:name w:val="48607EE9D694454296247868BB815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5858E-8DA3-4323-9671-888F6A9AC61A}"/>
      </w:docPartPr>
      <w:docPartBody>
        <w:p w:rsidR="00000000" w:rsidRDefault="00F2655D">
          <w:pPr>
            <w:pStyle w:val="48607EE9D694454296247868BB815ED5"/>
          </w:pPr>
          <w:r>
            <w:t>Other Information</w:t>
          </w:r>
        </w:p>
      </w:docPartBody>
    </w:docPart>
    <w:docPart>
      <w:docPartPr>
        <w:name w:val="745FFB10D5314BCFAA8C4228A901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B12EB-B27A-4CC3-9715-50A7A39B3DB8}"/>
      </w:docPartPr>
      <w:docPartBody>
        <w:p w:rsidR="00000000" w:rsidRDefault="00F2655D">
          <w:pPr>
            <w:pStyle w:val="745FFB10D5314BCFAA8C4228A901E276"/>
          </w:pPr>
          <w:r>
            <w:t>Observers:</w:t>
          </w:r>
        </w:p>
      </w:docPartBody>
    </w:docPart>
    <w:docPart>
      <w:docPartPr>
        <w:name w:val="CE77EF8AF4A7455FB72072C72471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4557-55F3-4DDE-A738-FE2AE3B90A8D}"/>
      </w:docPartPr>
      <w:docPartBody>
        <w:p w:rsidR="00000000" w:rsidRDefault="00F2655D">
          <w:pPr>
            <w:pStyle w:val="CE77EF8AF4A7455FB72072C724717627"/>
          </w:pPr>
          <w:r>
            <w:t>Resources:</w:t>
          </w:r>
        </w:p>
      </w:docPartBody>
    </w:docPart>
    <w:docPart>
      <w:docPartPr>
        <w:name w:val="5EE3FAC5782F42C2934AFA558706B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D256-39A6-471C-B81C-EE0298CECC3A}"/>
      </w:docPartPr>
      <w:docPartBody>
        <w:p w:rsidR="00000000" w:rsidRDefault="00F2655D">
          <w:pPr>
            <w:pStyle w:val="5EE3FAC5782F42C2934AFA558706B38D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5D"/>
    <w:rsid w:val="00F2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B7EAAE55EC448A9C62AAEEF814231D">
    <w:name w:val="56B7EAAE55EC448A9C62AAEEF814231D"/>
  </w:style>
  <w:style w:type="paragraph" w:customStyle="1" w:styleId="274186A42B5C48D5B5AF3A29E816229E">
    <w:name w:val="274186A42B5C48D5B5AF3A29E816229E"/>
  </w:style>
  <w:style w:type="paragraph" w:customStyle="1" w:styleId="5790679CC9B0428BA5514933441CF6DF">
    <w:name w:val="5790679CC9B0428BA5514933441CF6DF"/>
  </w:style>
  <w:style w:type="paragraph" w:customStyle="1" w:styleId="93E70C1213974541B5FDB956AF54A8E6">
    <w:name w:val="93E70C1213974541B5FDB956AF54A8E6"/>
  </w:style>
  <w:style w:type="paragraph" w:customStyle="1" w:styleId="7FA363B0492841B2AA226053D9CB8BA3">
    <w:name w:val="7FA363B0492841B2AA226053D9CB8BA3"/>
  </w:style>
  <w:style w:type="paragraph" w:customStyle="1" w:styleId="A7024D7EAAD349CE91E83785054BC60E">
    <w:name w:val="A7024D7EAAD349CE91E83785054BC60E"/>
  </w:style>
  <w:style w:type="paragraph" w:customStyle="1" w:styleId="2148D8D1FB51454EBF7607170A656411">
    <w:name w:val="2148D8D1FB51454EBF7607170A656411"/>
  </w:style>
  <w:style w:type="paragraph" w:customStyle="1" w:styleId="C1A907CD89B54E6BB7AE21712D5DC348">
    <w:name w:val="C1A907CD89B54E6BB7AE21712D5DC348"/>
  </w:style>
  <w:style w:type="paragraph" w:customStyle="1" w:styleId="138A7BA846D44045904EFD7DED7633CB">
    <w:name w:val="138A7BA846D44045904EFD7DED7633CB"/>
  </w:style>
  <w:style w:type="paragraph" w:customStyle="1" w:styleId="6D4ECBE088694D78944F58A7CD99894D">
    <w:name w:val="6D4ECBE088694D78944F58A7CD99894D"/>
  </w:style>
  <w:style w:type="paragraph" w:customStyle="1" w:styleId="DFFF565510B040529F95A12F16BCCE76">
    <w:name w:val="DFFF565510B040529F95A12F16BCCE76"/>
  </w:style>
  <w:style w:type="paragraph" w:customStyle="1" w:styleId="37E8F09797924D7DB2325DAE002A50A2">
    <w:name w:val="37E8F09797924D7DB2325DAE002A50A2"/>
  </w:style>
  <w:style w:type="paragraph" w:customStyle="1" w:styleId="204D616EC45045FE868DD4A3BCEE3351">
    <w:name w:val="204D616EC45045FE868DD4A3BCEE3351"/>
  </w:style>
  <w:style w:type="paragraph" w:customStyle="1" w:styleId="0E95454F2F8549A5AAB5547EA282C6AB">
    <w:name w:val="0E95454F2F8549A5AAB5547EA282C6AB"/>
  </w:style>
  <w:style w:type="paragraph" w:customStyle="1" w:styleId="92E712D70884442799288DC19765A0A6">
    <w:name w:val="92E712D70884442799288DC19765A0A6"/>
  </w:style>
  <w:style w:type="paragraph" w:customStyle="1" w:styleId="959798947D294EFAA816744111013891">
    <w:name w:val="959798947D294EFAA816744111013891"/>
  </w:style>
  <w:style w:type="paragraph" w:customStyle="1" w:styleId="AF34C0B8928A46579D17C487C63E41DA">
    <w:name w:val="AF34C0B8928A46579D17C487C63E41DA"/>
  </w:style>
  <w:style w:type="paragraph" w:customStyle="1" w:styleId="14DDFCF3609345119C73360A39FF0076">
    <w:name w:val="14DDFCF3609345119C73360A39FF0076"/>
  </w:style>
  <w:style w:type="paragraph" w:customStyle="1" w:styleId="775F4ECFBFD2481AADAA90AC5FF644D4">
    <w:name w:val="775F4ECFBFD2481AADAA90AC5FF644D4"/>
  </w:style>
  <w:style w:type="paragraph" w:customStyle="1" w:styleId="D9047B58F9B147CA8349C0C6C3765241">
    <w:name w:val="D9047B58F9B147CA8349C0C6C3765241"/>
  </w:style>
  <w:style w:type="paragraph" w:customStyle="1" w:styleId="1C97DEABED7544749E37C08E0A4CB0DB">
    <w:name w:val="1C97DEABED7544749E37C08E0A4CB0DB"/>
  </w:style>
  <w:style w:type="paragraph" w:customStyle="1" w:styleId="950AB660BAC64172B5C104627B9BACA8">
    <w:name w:val="950AB660BAC64172B5C104627B9BACA8"/>
  </w:style>
  <w:style w:type="paragraph" w:customStyle="1" w:styleId="CD6D694DFC4F44A0B879096B4C4733EF">
    <w:name w:val="CD6D694DFC4F44A0B879096B4C4733EF"/>
  </w:style>
  <w:style w:type="paragraph" w:customStyle="1" w:styleId="ACA201098EA3415788C2C13B4AC6CF9D">
    <w:name w:val="ACA201098EA3415788C2C13B4AC6CF9D"/>
  </w:style>
  <w:style w:type="paragraph" w:customStyle="1" w:styleId="67000BC1115341E8A0AFEAE06CCF932E">
    <w:name w:val="67000BC1115341E8A0AFEAE06CCF932E"/>
  </w:style>
  <w:style w:type="paragraph" w:customStyle="1" w:styleId="985D50E6604A43DABE0DA0F5F47B105E">
    <w:name w:val="985D50E6604A43DABE0DA0F5F47B105E"/>
  </w:style>
  <w:style w:type="paragraph" w:customStyle="1" w:styleId="CF561B8A24674C88A8D28D5D63F8C277">
    <w:name w:val="CF561B8A24674C88A8D28D5D63F8C277"/>
  </w:style>
  <w:style w:type="paragraph" w:customStyle="1" w:styleId="311F6901AD634B3084D523B199103901">
    <w:name w:val="311F6901AD634B3084D523B199103901"/>
  </w:style>
  <w:style w:type="paragraph" w:customStyle="1" w:styleId="60911F3912BE40C39B319B9A0500A176">
    <w:name w:val="60911F3912BE40C39B319B9A0500A176"/>
  </w:style>
  <w:style w:type="paragraph" w:customStyle="1" w:styleId="BDC153D9F0EA44B0879017843E55D542">
    <w:name w:val="BDC153D9F0EA44B0879017843E55D542"/>
  </w:style>
  <w:style w:type="paragraph" w:customStyle="1" w:styleId="1A66A59D63304030AD27CF77FF23FDCE">
    <w:name w:val="1A66A59D63304030AD27CF77FF23FDCE"/>
  </w:style>
  <w:style w:type="paragraph" w:customStyle="1" w:styleId="B6556B0B16904B50AA9C19212E1A16DD">
    <w:name w:val="B6556B0B16904B50AA9C19212E1A16DD"/>
  </w:style>
  <w:style w:type="paragraph" w:customStyle="1" w:styleId="9B7980072B7249F48EB3A2153424479E">
    <w:name w:val="9B7980072B7249F48EB3A2153424479E"/>
  </w:style>
  <w:style w:type="paragraph" w:customStyle="1" w:styleId="8C9634FE42C74F97A890118DA4D9C644">
    <w:name w:val="8C9634FE42C74F97A890118DA4D9C644"/>
  </w:style>
  <w:style w:type="paragraph" w:customStyle="1" w:styleId="1EE870E094CE407AA08F07CCDC359AC1">
    <w:name w:val="1EE870E094CE407AA08F07CCDC359AC1"/>
  </w:style>
  <w:style w:type="paragraph" w:customStyle="1" w:styleId="7A42AEDFC3C545E591E888B2DD1D8707">
    <w:name w:val="7A42AEDFC3C545E591E888B2DD1D8707"/>
  </w:style>
  <w:style w:type="paragraph" w:customStyle="1" w:styleId="B86BE9D0B00F4996BB282F9B52F81296">
    <w:name w:val="B86BE9D0B00F4996BB282F9B52F81296"/>
  </w:style>
  <w:style w:type="paragraph" w:customStyle="1" w:styleId="C260E854828F417798A7CDD205A74896">
    <w:name w:val="C260E854828F417798A7CDD205A74896"/>
  </w:style>
  <w:style w:type="paragraph" w:customStyle="1" w:styleId="524AF6E58028484297302D06D68F23C9">
    <w:name w:val="524AF6E58028484297302D06D68F23C9"/>
  </w:style>
  <w:style w:type="paragraph" w:customStyle="1" w:styleId="5780D2FDF6F146B8997965642A2DA0D9">
    <w:name w:val="5780D2FDF6F146B8997965642A2DA0D9"/>
  </w:style>
  <w:style w:type="paragraph" w:customStyle="1" w:styleId="5D5CA77DB9A14FF2858AA0A913C84A00">
    <w:name w:val="5D5CA77DB9A14FF2858AA0A913C84A00"/>
  </w:style>
  <w:style w:type="paragraph" w:customStyle="1" w:styleId="C0FD050FF5F845B38730BB52225F32C0">
    <w:name w:val="C0FD050FF5F845B38730BB52225F32C0"/>
  </w:style>
  <w:style w:type="paragraph" w:customStyle="1" w:styleId="C4EA4D41D4884AA8AB2EBAEC78B2BE0B">
    <w:name w:val="C4EA4D41D4884AA8AB2EBAEC78B2BE0B"/>
  </w:style>
  <w:style w:type="paragraph" w:customStyle="1" w:styleId="7513A222712C4FB2897C650647DD1DC6">
    <w:name w:val="7513A222712C4FB2897C650647DD1DC6"/>
  </w:style>
  <w:style w:type="paragraph" w:customStyle="1" w:styleId="58CC84C55A024B4396C3A8C0DBA7A968">
    <w:name w:val="58CC84C55A024B4396C3A8C0DBA7A968"/>
  </w:style>
  <w:style w:type="paragraph" w:customStyle="1" w:styleId="78C06B3912FF4E16B3DBA1EA1BC2B7D5">
    <w:name w:val="78C06B3912FF4E16B3DBA1EA1BC2B7D5"/>
  </w:style>
  <w:style w:type="paragraph" w:customStyle="1" w:styleId="38237B8DD0184B85AFDA00D275DE94D6">
    <w:name w:val="38237B8DD0184B85AFDA00D275DE94D6"/>
  </w:style>
  <w:style w:type="paragraph" w:customStyle="1" w:styleId="CA4A2A577F744F469C653D24302E3F02">
    <w:name w:val="CA4A2A577F744F469C653D24302E3F02"/>
  </w:style>
  <w:style w:type="paragraph" w:customStyle="1" w:styleId="2D7E18286F474B16B17AD4C790516D21">
    <w:name w:val="2D7E18286F474B16B17AD4C790516D21"/>
  </w:style>
  <w:style w:type="paragraph" w:customStyle="1" w:styleId="5DB124B356D445AFAB8804348CF5663A">
    <w:name w:val="5DB124B356D445AFAB8804348CF5663A"/>
  </w:style>
  <w:style w:type="paragraph" w:customStyle="1" w:styleId="376E9C71CA894AD29141BF0D7D214397">
    <w:name w:val="376E9C71CA894AD29141BF0D7D214397"/>
  </w:style>
  <w:style w:type="paragraph" w:customStyle="1" w:styleId="A635D968D3BD45FCA6FCAD1DCB696217">
    <w:name w:val="A635D968D3BD45FCA6FCAD1DCB696217"/>
  </w:style>
  <w:style w:type="paragraph" w:customStyle="1" w:styleId="7F65D13DF26243D0ACEC74B03152513D">
    <w:name w:val="7F65D13DF26243D0ACEC74B03152513D"/>
  </w:style>
  <w:style w:type="paragraph" w:customStyle="1" w:styleId="EAF7E079CB654A60AA710CC1428CC7C6">
    <w:name w:val="EAF7E079CB654A60AA710CC1428CC7C6"/>
  </w:style>
  <w:style w:type="paragraph" w:customStyle="1" w:styleId="CA8AD9DE26194BCAA73F29835B842694">
    <w:name w:val="CA8AD9DE26194BCAA73F29835B842694"/>
  </w:style>
  <w:style w:type="paragraph" w:customStyle="1" w:styleId="65F7A2157E3648D39BD8C9FBCC4F8C99">
    <w:name w:val="65F7A2157E3648D39BD8C9FBCC4F8C99"/>
  </w:style>
  <w:style w:type="paragraph" w:customStyle="1" w:styleId="AF6809E6F32B4E82A83C4D9E5110627A">
    <w:name w:val="AF6809E6F32B4E82A83C4D9E5110627A"/>
  </w:style>
  <w:style w:type="paragraph" w:customStyle="1" w:styleId="4ECA946B368D44B58FEAFB1FDE77B786">
    <w:name w:val="4ECA946B368D44B58FEAFB1FDE77B786"/>
  </w:style>
  <w:style w:type="paragraph" w:customStyle="1" w:styleId="BD7A56AB82714818A789ED64EED04EBD">
    <w:name w:val="BD7A56AB82714818A789ED64EED04EBD"/>
  </w:style>
  <w:style w:type="paragraph" w:customStyle="1" w:styleId="2CCD655D89084EF79396D61FBE764883">
    <w:name w:val="2CCD655D89084EF79396D61FBE764883"/>
  </w:style>
  <w:style w:type="paragraph" w:customStyle="1" w:styleId="0A1BFBDE3F584CA3BCB422AC7926A2B8">
    <w:name w:val="0A1BFBDE3F584CA3BCB422AC7926A2B8"/>
  </w:style>
  <w:style w:type="paragraph" w:customStyle="1" w:styleId="4926F08B4F93428E82F4570F7817B39C">
    <w:name w:val="4926F08B4F93428E82F4570F7817B39C"/>
  </w:style>
  <w:style w:type="paragraph" w:customStyle="1" w:styleId="59FD7BD8CBB14A9FB45BC73B1319FC93">
    <w:name w:val="59FD7BD8CBB14A9FB45BC73B1319FC93"/>
  </w:style>
  <w:style w:type="paragraph" w:customStyle="1" w:styleId="E828900BD4674150B405757F3F9B3869">
    <w:name w:val="E828900BD4674150B405757F3F9B3869"/>
  </w:style>
  <w:style w:type="paragraph" w:customStyle="1" w:styleId="5340117502F84DD78CDB075226FEF060">
    <w:name w:val="5340117502F84DD78CDB075226FEF060"/>
  </w:style>
  <w:style w:type="paragraph" w:customStyle="1" w:styleId="699A04A615A24C09B2063D9CA51CA7A1">
    <w:name w:val="699A04A615A24C09B2063D9CA51CA7A1"/>
  </w:style>
  <w:style w:type="paragraph" w:customStyle="1" w:styleId="FDC4FDC9682C48CEBB912184D5FABA27">
    <w:name w:val="FDC4FDC9682C48CEBB912184D5FABA27"/>
  </w:style>
  <w:style w:type="paragraph" w:customStyle="1" w:styleId="38B64E9AFEF345C49E68B07697BC5615">
    <w:name w:val="38B64E9AFEF345C49E68B07697BC5615"/>
  </w:style>
  <w:style w:type="paragraph" w:customStyle="1" w:styleId="4641ABA3B2BE497F85E18CB683E83092">
    <w:name w:val="4641ABA3B2BE497F85E18CB683E83092"/>
  </w:style>
  <w:style w:type="paragraph" w:customStyle="1" w:styleId="A3B185E6AF4F4EA397235ECE98D33594">
    <w:name w:val="A3B185E6AF4F4EA397235ECE98D33594"/>
  </w:style>
  <w:style w:type="paragraph" w:customStyle="1" w:styleId="1735664088AD420F918F5A579959EEAE">
    <w:name w:val="1735664088AD420F918F5A579959EEAE"/>
  </w:style>
  <w:style w:type="paragraph" w:customStyle="1" w:styleId="3720B654B9524732AA29CFF9AFF8EF00">
    <w:name w:val="3720B654B9524732AA29CFF9AFF8EF00"/>
  </w:style>
  <w:style w:type="paragraph" w:customStyle="1" w:styleId="245161A7C41B40979FBD79669D570EA0">
    <w:name w:val="245161A7C41B40979FBD79669D570EA0"/>
  </w:style>
  <w:style w:type="paragraph" w:customStyle="1" w:styleId="E1789C83F91A40DDBD566678E532061E">
    <w:name w:val="E1789C83F91A40DDBD566678E532061E"/>
  </w:style>
  <w:style w:type="paragraph" w:customStyle="1" w:styleId="7C7537C9F7924FB198046E826F9C1CDB">
    <w:name w:val="7C7537C9F7924FB198046E826F9C1CDB"/>
  </w:style>
  <w:style w:type="paragraph" w:customStyle="1" w:styleId="56C9D18AF68D4C95B24D077A9FBA6EF7">
    <w:name w:val="56C9D18AF68D4C95B24D077A9FBA6EF7"/>
  </w:style>
  <w:style w:type="paragraph" w:customStyle="1" w:styleId="EA27EF1078CA41D08F2F202C301CCC1B">
    <w:name w:val="EA27EF1078CA41D08F2F202C301CCC1B"/>
  </w:style>
  <w:style w:type="paragraph" w:customStyle="1" w:styleId="860F4FFF1B3949F69789B58877D21376">
    <w:name w:val="860F4FFF1B3949F69789B58877D21376"/>
  </w:style>
  <w:style w:type="paragraph" w:customStyle="1" w:styleId="9F163E352A594560BA69156C76E393DF">
    <w:name w:val="9F163E352A594560BA69156C76E393DF"/>
  </w:style>
  <w:style w:type="paragraph" w:customStyle="1" w:styleId="A5D38D443B754AC6A61786AD6F8ECA8A">
    <w:name w:val="A5D38D443B754AC6A61786AD6F8ECA8A"/>
  </w:style>
  <w:style w:type="paragraph" w:customStyle="1" w:styleId="2446A544F383480CB00D4A662810437A">
    <w:name w:val="2446A544F383480CB00D4A662810437A"/>
  </w:style>
  <w:style w:type="paragraph" w:customStyle="1" w:styleId="48607EE9D694454296247868BB815ED5">
    <w:name w:val="48607EE9D694454296247868BB815ED5"/>
  </w:style>
  <w:style w:type="paragraph" w:customStyle="1" w:styleId="745FFB10D5314BCFAA8C4228A901E276">
    <w:name w:val="745FFB10D5314BCFAA8C4228A901E276"/>
  </w:style>
  <w:style w:type="paragraph" w:customStyle="1" w:styleId="D0F077F959C04CCAAE0612AA434E4742">
    <w:name w:val="D0F077F959C04CCAAE0612AA434E4742"/>
  </w:style>
  <w:style w:type="paragraph" w:customStyle="1" w:styleId="CE77EF8AF4A7455FB72072C724717627">
    <w:name w:val="CE77EF8AF4A7455FB72072C724717627"/>
  </w:style>
  <w:style w:type="paragraph" w:customStyle="1" w:styleId="E74209765F70416EA4951782C3B65A18">
    <w:name w:val="E74209765F70416EA4951782C3B65A18"/>
  </w:style>
  <w:style w:type="paragraph" w:customStyle="1" w:styleId="5EE3FAC5782F42C2934AFA558706B38D">
    <w:name w:val="5EE3FAC5782F42C2934AFA558706B38D"/>
  </w:style>
  <w:style w:type="paragraph" w:customStyle="1" w:styleId="CBEE49D4C62A4A41AB8454081E693D89">
    <w:name w:val="CBEE49D4C62A4A41AB8454081E693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Nelson,Laura</dc:creator>
  <cp:keywords/>
  <dc:description/>
  <cp:lastModifiedBy>Nelson,Laura</cp:lastModifiedBy>
  <cp:revision>1</cp:revision>
  <dcterms:created xsi:type="dcterms:W3CDTF">2016-11-25T13:34:00Z</dcterms:created>
  <dcterms:modified xsi:type="dcterms:W3CDTF">2016-11-25T13:47:00Z</dcterms:modified>
  <cp:version/>
</cp:coreProperties>
</file>